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7157" w:rsidRDefault="009C5844">
      <w:r>
        <w:t>Jason Rhoads</w:t>
      </w:r>
    </w:p>
    <w:p w:rsidR="009C5844" w:rsidRDefault="009C5844">
      <w:r>
        <w:t>CIS 407A</w:t>
      </w:r>
    </w:p>
    <w:p w:rsidR="009C5844" w:rsidRDefault="009C5844">
      <w:r>
        <w:t>Course Project</w:t>
      </w:r>
    </w:p>
    <w:p w:rsidR="00F67157" w:rsidRDefault="00F67157">
      <w:r>
        <w:t xml:space="preserve">Login with Admin Credentials </w:t>
      </w:r>
    </w:p>
    <w:p w:rsidR="009C5844" w:rsidRDefault="009C5844">
      <w:r>
        <w:rPr>
          <w:noProof/>
        </w:rPr>
        <w:drawing>
          <wp:inline distT="0" distB="0" distL="0" distR="0" wp14:anchorId="4B92BC2A" wp14:editId="16D3BF5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drawing>
          <wp:inline distT="0" distB="0" distL="0" distR="0" wp14:anchorId="35B2E7CE" wp14:editId="1FDF7BF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lastRenderedPageBreak/>
        <w:drawing>
          <wp:inline distT="0" distB="0" distL="0" distR="0" wp14:anchorId="39189FDB" wp14:editId="2A26A6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drawing>
          <wp:inline distT="0" distB="0" distL="0" distR="0" wp14:anchorId="42F6D531" wp14:editId="57AFB93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lastRenderedPageBreak/>
        <w:drawing>
          <wp:inline distT="0" distB="0" distL="0" distR="0" wp14:anchorId="4DCD3E9D" wp14:editId="6E3C55A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drawing>
          <wp:inline distT="0" distB="0" distL="0" distR="0" wp14:anchorId="18CAE973" wp14:editId="3C71929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2E164D">
      <w:r>
        <w:lastRenderedPageBreak/>
        <w:t>Add Sean Connery</w:t>
      </w:r>
      <w:r w:rsidR="009C5844">
        <w:rPr>
          <w:noProof/>
        </w:rPr>
        <w:drawing>
          <wp:inline distT="0" distB="0" distL="0" distR="0" wp14:anchorId="0689299C" wp14:editId="60A8534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drawing>
          <wp:inline distT="0" distB="0" distL="0" distR="0" wp14:anchorId="18FAE256" wp14:editId="68C8D75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lastRenderedPageBreak/>
        <w:drawing>
          <wp:inline distT="0" distB="0" distL="0" distR="0" wp14:anchorId="4A00FFB3" wp14:editId="6F22466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drawing>
          <wp:inline distT="0" distB="0" distL="0" distR="0" wp14:anchorId="2D0C82A2" wp14:editId="25E36B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4D" w:rsidRDefault="002E164D">
      <w:r>
        <w:t>Update Sean Connery</w:t>
      </w:r>
    </w:p>
    <w:p w:rsidR="009C5844" w:rsidRDefault="009C5844">
      <w:r>
        <w:rPr>
          <w:noProof/>
        </w:rPr>
        <w:lastRenderedPageBreak/>
        <w:drawing>
          <wp:inline distT="0" distB="0" distL="0" distR="0" wp14:anchorId="5B7FBD02" wp14:editId="6775C14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4D" w:rsidRDefault="002E164D">
      <w:r>
        <w:t>Delete Sean Connery</w:t>
      </w:r>
    </w:p>
    <w:p w:rsidR="009C5844" w:rsidRDefault="009C5844">
      <w:r>
        <w:rPr>
          <w:noProof/>
        </w:rPr>
        <w:drawing>
          <wp:inline distT="0" distB="0" distL="0" distR="0" wp14:anchorId="28B71424" wp14:editId="28B2D9F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4D" w:rsidRDefault="002E164D">
      <w:r>
        <w:t xml:space="preserve">Add Sean Connery login credentials </w:t>
      </w:r>
    </w:p>
    <w:p w:rsidR="009C5844" w:rsidRDefault="009C5844">
      <w:r>
        <w:rPr>
          <w:noProof/>
        </w:rPr>
        <w:lastRenderedPageBreak/>
        <w:drawing>
          <wp:inline distT="0" distB="0" distL="0" distR="0" wp14:anchorId="541F51C7" wp14:editId="4D38937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drawing>
          <wp:inline distT="0" distB="0" distL="0" distR="0" wp14:anchorId="59838A57" wp14:editId="24898A2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4D" w:rsidRDefault="002E164D">
      <w:r>
        <w:t>Change Sean Connery from Admin to User</w:t>
      </w:r>
    </w:p>
    <w:p w:rsidR="009C5844" w:rsidRDefault="009C5844">
      <w:r>
        <w:rPr>
          <w:noProof/>
        </w:rPr>
        <w:lastRenderedPageBreak/>
        <w:drawing>
          <wp:inline distT="0" distB="0" distL="0" distR="0" wp14:anchorId="15A57215" wp14:editId="1397769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drawing>
          <wp:inline distT="0" distB="0" distL="0" distR="0" wp14:anchorId="3010C742" wp14:editId="1DE6336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4D" w:rsidRDefault="002E164D">
      <w:r>
        <w:t xml:space="preserve">Login under User Credentials </w:t>
      </w:r>
    </w:p>
    <w:p w:rsidR="009C5844" w:rsidRDefault="009C5844">
      <w:r>
        <w:rPr>
          <w:noProof/>
        </w:rPr>
        <w:lastRenderedPageBreak/>
        <w:drawing>
          <wp:inline distT="0" distB="0" distL="0" distR="0" wp14:anchorId="3AAB2760" wp14:editId="369809D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>
      <w:r>
        <w:rPr>
          <w:noProof/>
        </w:rPr>
        <w:drawing>
          <wp:inline distT="0" distB="0" distL="0" distR="0" wp14:anchorId="35226674" wp14:editId="1FB814E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08" w:rsidRDefault="00831908">
      <w:r>
        <w:t xml:space="preserve">Try to access an Admin page with User credentials </w:t>
      </w:r>
    </w:p>
    <w:p w:rsidR="00831908" w:rsidRDefault="00831908">
      <w:r>
        <w:rPr>
          <w:noProof/>
        </w:rPr>
        <w:lastRenderedPageBreak/>
        <w:drawing>
          <wp:inline distT="0" distB="0" distL="0" distR="0" wp14:anchorId="3D9A0FBE" wp14:editId="5A5AB65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08" w:rsidRDefault="00831908">
      <w:r>
        <w:t>Get sent back to the Login page</w:t>
      </w:r>
      <w:bookmarkStart w:id="0" w:name="_GoBack"/>
      <w:bookmarkEnd w:id="0"/>
    </w:p>
    <w:p w:rsidR="00831908" w:rsidRDefault="00831908">
      <w:r>
        <w:rPr>
          <w:noProof/>
        </w:rPr>
        <w:drawing>
          <wp:inline distT="0" distB="0" distL="0" distR="0" wp14:anchorId="3B3954F8" wp14:editId="217D8AE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4D" w:rsidRDefault="002E164D">
      <w:r>
        <w:t xml:space="preserve">Login with incorrect credentials </w:t>
      </w:r>
    </w:p>
    <w:p w:rsidR="009C5844" w:rsidRDefault="009C5844">
      <w:r>
        <w:rPr>
          <w:noProof/>
        </w:rPr>
        <w:lastRenderedPageBreak/>
        <w:drawing>
          <wp:inline distT="0" distB="0" distL="0" distR="0" wp14:anchorId="12337132" wp14:editId="70C897C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4D" w:rsidRDefault="002E164D">
      <w:r>
        <w:t xml:space="preserve">Try to by pass the login </w:t>
      </w:r>
    </w:p>
    <w:p w:rsidR="009C5844" w:rsidRDefault="00CC6BD6">
      <w:r>
        <w:rPr>
          <w:noProof/>
        </w:rPr>
        <w:drawing>
          <wp:inline distT="0" distB="0" distL="0" distR="0" wp14:anchorId="47244E5D" wp14:editId="14B156D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4D" w:rsidRDefault="002E164D">
      <w:r>
        <w:t>Get redirected back to login</w:t>
      </w:r>
    </w:p>
    <w:p w:rsidR="00CC6BD6" w:rsidRDefault="00CC6BD6">
      <w:r>
        <w:rPr>
          <w:noProof/>
        </w:rPr>
        <w:lastRenderedPageBreak/>
        <w:drawing>
          <wp:inline distT="0" distB="0" distL="0" distR="0" wp14:anchorId="0D8EF532" wp14:editId="5836443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44" w:rsidRDefault="009C5844"/>
    <w:sectPr w:rsidR="009C58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5844"/>
    <w:rsid w:val="002E164D"/>
    <w:rsid w:val="00315C75"/>
    <w:rsid w:val="00597243"/>
    <w:rsid w:val="00831908"/>
    <w:rsid w:val="009C5844"/>
    <w:rsid w:val="00CC6BD6"/>
    <w:rsid w:val="00F67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="Arial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8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84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="Arial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8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84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D2DA8280</Template>
  <TotalTime>20</TotalTime>
  <Pages>12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Rhoads, Jason</dc:creator>
  <cp:lastModifiedBy>Rhoads, Jason</cp:lastModifiedBy>
  <cp:revision>3</cp:revision>
  <dcterms:created xsi:type="dcterms:W3CDTF">2015-04-19T21:16:00Z</dcterms:created>
  <dcterms:modified xsi:type="dcterms:W3CDTF">2015-04-19T21:43:00Z</dcterms:modified>
</cp:coreProperties>
</file>